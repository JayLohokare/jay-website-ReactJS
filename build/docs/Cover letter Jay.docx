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0F97E" w14:textId="77777777" w:rsidR="00A27383" w:rsidRDefault="00742F92" w:rsidP="00965D17">
      <w:pPr>
        <w:pStyle w:val="Title"/>
      </w:pPr>
      <w:r>
        <w:t>Jay Lohokare</w:t>
      </w:r>
    </w:p>
    <w:p w14:paraId="5AD0138A" w14:textId="6143612B" w:rsidR="00965D17" w:rsidRDefault="00742F92" w:rsidP="00965D17">
      <w:r>
        <w:t>Stony Brook University</w:t>
      </w:r>
      <w:r w:rsidR="00965D17">
        <w:t> | </w:t>
      </w:r>
      <w:r w:rsidR="00A42DCA">
        <w:t>+1</w:t>
      </w:r>
      <w:r>
        <w:t>6319979047</w:t>
      </w:r>
      <w:r w:rsidR="00965D17">
        <w:t> | </w:t>
      </w:r>
      <w:r w:rsidR="00891E5E">
        <w:t>jlohokare</w:t>
      </w:r>
      <w:r>
        <w:t>@</w:t>
      </w:r>
      <w:r w:rsidR="00891E5E">
        <w:t>cs.</w:t>
      </w:r>
      <w:r>
        <w:t>stonybrook.edu</w:t>
      </w:r>
    </w:p>
    <w:p w14:paraId="74FE61F9" w14:textId="77777777" w:rsidR="00A7383F" w:rsidRDefault="00A7383F" w:rsidP="00A7383F"/>
    <w:p w14:paraId="5F910D5C" w14:textId="2635C785" w:rsidR="00BC5A51" w:rsidRDefault="00BC5A51" w:rsidP="00A7383F">
      <w:r>
        <w:t xml:space="preserve">This </w:t>
      </w:r>
      <w:r w:rsidR="000B0223">
        <w:t>message</w:t>
      </w:r>
      <w:r>
        <w:t xml:space="preserve"> is to express my interest </w:t>
      </w:r>
      <w:r w:rsidR="008104E3">
        <w:t>in full time positions at your company</w:t>
      </w:r>
      <w:bookmarkStart w:id="0" w:name="_GoBack"/>
      <w:bookmarkEnd w:id="0"/>
      <w:r w:rsidR="004421A5">
        <w:t>.</w:t>
      </w:r>
    </w:p>
    <w:p w14:paraId="3ADAA2FD" w14:textId="78B6B9DD" w:rsidR="00BC5A51" w:rsidRDefault="00BC5A51" w:rsidP="00BC5A51">
      <w:r>
        <w:t xml:space="preserve">With a </w:t>
      </w:r>
      <w:r w:rsidR="00A7383F">
        <w:t>Masters</w:t>
      </w:r>
      <w:r w:rsidR="002D220B">
        <w:t>’</w:t>
      </w:r>
      <w:r>
        <w:t xml:space="preserve"> degree in Computer Science,</w:t>
      </w:r>
      <w:r w:rsidR="002D4FCA">
        <w:t xml:space="preserve"> over 4</w:t>
      </w:r>
      <w:r>
        <w:t xml:space="preserve"> years of experience in developing complex </w:t>
      </w:r>
      <w:r w:rsidR="0091544F">
        <w:t xml:space="preserve">applications, </w:t>
      </w:r>
      <w:r w:rsidR="00042D9C">
        <w:t>multiple research/technical publications, I am confident that I will be an asset to your organization.</w:t>
      </w:r>
    </w:p>
    <w:p w14:paraId="599B4BA1" w14:textId="77777777" w:rsidR="00972BFC" w:rsidRDefault="00042D9C" w:rsidP="00BC5A51">
      <w:r>
        <w:tab/>
        <w:t xml:space="preserve">I am currently pursuing my </w:t>
      </w:r>
      <w:r w:rsidR="000E3C15">
        <w:t>master’s</w:t>
      </w:r>
      <w:r>
        <w:t xml:space="preserve"> degree in Computer &amp; Information sciences at </w:t>
      </w:r>
      <w:r w:rsidR="00024FE1">
        <w:t xml:space="preserve">the </w:t>
      </w:r>
      <w:r w:rsidR="006B4233">
        <w:t>State U</w:t>
      </w:r>
      <w:r>
        <w:t xml:space="preserve">niversity of New York, Stony Brook. I am extremely passionate about new </w:t>
      </w:r>
      <w:r w:rsidR="00C24FB5">
        <w:t>technologies and</w:t>
      </w:r>
      <w:r>
        <w:t xml:space="preserve"> have developed various software platforms</w:t>
      </w:r>
      <w:r w:rsidR="00867B56">
        <w:t xml:space="preserve"> with cumulative 200,000+ users</w:t>
      </w:r>
      <w:r>
        <w:t xml:space="preserve"> at ‘Skyline Labs’ – a startup I founded during my under-graduation. </w:t>
      </w:r>
    </w:p>
    <w:p w14:paraId="24DF5178" w14:textId="42F86E3E" w:rsidR="002D065E" w:rsidRDefault="00972BFC" w:rsidP="00BC5A51">
      <w:r>
        <w:t>I have worked with McKinsey &amp; Co as a Data Science consultant (intern) in Summ</w:t>
      </w:r>
      <w:r w:rsidR="001A0C85">
        <w:t>e</w:t>
      </w:r>
      <w:r>
        <w:t xml:space="preserve">r 2018. </w:t>
      </w:r>
      <w:r w:rsidR="00042D9C">
        <w:t xml:space="preserve"> </w:t>
      </w:r>
      <w:r w:rsidR="002D065E">
        <w:t xml:space="preserve">I </w:t>
      </w:r>
      <w:r w:rsidR="00C472A9">
        <w:t xml:space="preserve">also </w:t>
      </w:r>
      <w:r w:rsidR="002D065E">
        <w:t xml:space="preserve">have served as lead data scientist of ‘daix.io’ and Technical head of ‘insurebits.io’ startups based in New York, USA. </w:t>
      </w:r>
    </w:p>
    <w:p w14:paraId="472ADA15" w14:textId="77CA3EFC" w:rsidR="00042D9C" w:rsidRDefault="00042D9C" w:rsidP="00BC5A51">
      <w:r>
        <w:t>Challenges entice me - I have participated and won multiple</w:t>
      </w:r>
      <w:r w:rsidR="002B0842">
        <w:t xml:space="preserve"> technical</w:t>
      </w:r>
      <w:r>
        <w:t xml:space="preserve"> hackathons and competitions. I have worked on cutting-edge technologies like IoT platforms, smart city portals, Smartphone applications</w:t>
      </w:r>
      <w:r w:rsidR="006F7E55">
        <w:t>, Ethereum apps</w:t>
      </w:r>
      <w:r>
        <w:t xml:space="preserve"> which now have thousands of users.</w:t>
      </w:r>
    </w:p>
    <w:p w14:paraId="13D21258" w14:textId="380C9A90" w:rsidR="00042D9C" w:rsidRPr="00BC5A51" w:rsidRDefault="00207471" w:rsidP="00BC5A51">
      <w:r>
        <w:tab/>
        <w:t>My primary ability is to be able to quickly grasp new technologies and to use them in solving problems faced. I have wo</w:t>
      </w:r>
      <w:r w:rsidR="000D3393">
        <w:t>rked extensively o</w:t>
      </w:r>
      <w:r>
        <w:t xml:space="preserve">n developing Smartphone applications, </w:t>
      </w:r>
      <w:r w:rsidR="008C0CFE">
        <w:t>web-apps</w:t>
      </w:r>
      <w:r w:rsidR="001D3B41">
        <w:t xml:space="preserve"> (ReactJS, PHP, </w:t>
      </w:r>
      <w:r w:rsidR="00A111B3">
        <w:t>Django</w:t>
      </w:r>
      <w:r w:rsidR="00C13EAA">
        <w:t xml:space="preserve">, </w:t>
      </w:r>
      <w:r w:rsidR="00337D25">
        <w:t>MEAN Stack</w:t>
      </w:r>
      <w:r w:rsidR="001D3B41">
        <w:t>)</w:t>
      </w:r>
      <w:r w:rsidR="001D6684">
        <w:t xml:space="preserve">, </w:t>
      </w:r>
      <w:r w:rsidR="00C2026D">
        <w:t xml:space="preserve">scalable servers, </w:t>
      </w:r>
      <w:r w:rsidR="00531840">
        <w:t xml:space="preserve">IoT systems; </w:t>
      </w:r>
      <w:r w:rsidR="00B73FEA">
        <w:t xml:space="preserve">I </w:t>
      </w:r>
      <w:r>
        <w:t>have</w:t>
      </w:r>
      <w:r w:rsidR="00D932C7">
        <w:t xml:space="preserve"> a</w:t>
      </w:r>
      <w:r>
        <w:t xml:space="preserve"> strong grasp on Big data technologies (Spark, Kafka</w:t>
      </w:r>
      <w:r w:rsidR="00A7279B">
        <w:t>, Hadoop</w:t>
      </w:r>
      <w:r w:rsidR="003771C4">
        <w:t xml:space="preserve"> ecosystem</w:t>
      </w:r>
      <w:r>
        <w:t>) and Data science tools (R</w:t>
      </w:r>
      <w:r w:rsidR="00D43F64">
        <w:t>-Python-sklearn</w:t>
      </w:r>
      <w:r>
        <w:t>, Weka</w:t>
      </w:r>
      <w:r w:rsidR="00964CCA">
        <w:t>, TensorFlow</w:t>
      </w:r>
      <w:r w:rsidR="000D304A">
        <w:t>, PyTorch</w:t>
      </w:r>
      <w:r>
        <w:t>).</w:t>
      </w:r>
    </w:p>
    <w:p w14:paraId="22A1F4D1" w14:textId="1B190B80" w:rsidR="00965D17" w:rsidRDefault="00B344F1" w:rsidP="00B344F1">
      <w:r>
        <w:tab/>
      </w:r>
      <w:r w:rsidR="00286993">
        <w:t xml:space="preserve">I have attached </w:t>
      </w:r>
      <w:r w:rsidR="002D6CAA">
        <w:t>my</w:t>
      </w:r>
      <w:r w:rsidR="00286993">
        <w:t xml:space="preserve"> Resume containing additional details of </w:t>
      </w:r>
      <w:r w:rsidR="00C2047E">
        <w:t xml:space="preserve">my </w:t>
      </w:r>
      <w:r w:rsidR="00286993">
        <w:t xml:space="preserve">projects, skills and achievements. </w:t>
      </w:r>
      <w:r w:rsidR="00360C06">
        <w:t xml:space="preserve">Please consider my application for </w:t>
      </w:r>
      <w:r w:rsidR="00093549">
        <w:t>full time roles starting January 2019.</w:t>
      </w:r>
    </w:p>
    <w:p w14:paraId="62EE7B42" w14:textId="71FB80D2" w:rsidR="0027074F" w:rsidRDefault="0027074F" w:rsidP="00B344F1"/>
    <w:p w14:paraId="6B5B20D2" w14:textId="597A4F0D" w:rsidR="0027074F" w:rsidRDefault="0027074F" w:rsidP="0027074F">
      <w:r>
        <w:t>Thank you for your time and consideration.</w:t>
      </w:r>
    </w:p>
    <w:p w14:paraId="44377BAA" w14:textId="77777777" w:rsidR="0027074F" w:rsidRDefault="0027074F" w:rsidP="0027074F"/>
    <w:p w14:paraId="511EE659" w14:textId="7364E8B9" w:rsidR="00302A2C" w:rsidRDefault="00B959C0" w:rsidP="0027074F">
      <w:sdt>
        <w:sdtPr>
          <w:alias w:val="Sincerely:"/>
          <w:tag w:val="Sincerely:"/>
          <w:id w:val="-1406294513"/>
          <w:placeholder>
            <w:docPart w:val="80CAC0C21CBF4CD5ABB662B12A3BFEFA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27074F">
        <w:t>,</w:t>
      </w:r>
    </w:p>
    <w:p w14:paraId="01410708" w14:textId="74937EF4" w:rsidR="0027074F" w:rsidRPr="00302A2C" w:rsidRDefault="0027074F" w:rsidP="0027074F">
      <w:r>
        <w:t>Jay Lohokare</w:t>
      </w:r>
    </w:p>
    <w:sectPr w:rsidR="0027074F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B4FBD" w14:textId="77777777" w:rsidR="00B959C0" w:rsidRDefault="00B959C0">
      <w:pPr>
        <w:spacing w:after="0"/>
      </w:pPr>
      <w:r>
        <w:separator/>
      </w:r>
    </w:p>
  </w:endnote>
  <w:endnote w:type="continuationSeparator" w:id="0">
    <w:p w14:paraId="3A9F6CEE" w14:textId="77777777" w:rsidR="00B959C0" w:rsidRDefault="00B959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0F58B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E2D06" w14:textId="77777777" w:rsidR="00B959C0" w:rsidRDefault="00B959C0">
      <w:pPr>
        <w:spacing w:after="0"/>
      </w:pPr>
      <w:r>
        <w:separator/>
      </w:r>
    </w:p>
  </w:footnote>
  <w:footnote w:type="continuationSeparator" w:id="0">
    <w:p w14:paraId="5601887C" w14:textId="77777777" w:rsidR="00B959C0" w:rsidRDefault="00B959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S3NDIwsDA3MzO1MDVR0lEKTi0uzszPAykwNKgFAAoJLUgtAAAA"/>
  </w:docVars>
  <w:rsids>
    <w:rsidRoot w:val="00742F92"/>
    <w:rsid w:val="00004E58"/>
    <w:rsid w:val="00007C8D"/>
    <w:rsid w:val="000101B3"/>
    <w:rsid w:val="00014EF0"/>
    <w:rsid w:val="000248D7"/>
    <w:rsid w:val="00024D57"/>
    <w:rsid w:val="00024F79"/>
    <w:rsid w:val="00024FE1"/>
    <w:rsid w:val="00030E8D"/>
    <w:rsid w:val="000334C1"/>
    <w:rsid w:val="00041101"/>
    <w:rsid w:val="00041B3E"/>
    <w:rsid w:val="00042D9C"/>
    <w:rsid w:val="00046178"/>
    <w:rsid w:val="00057B3E"/>
    <w:rsid w:val="00072220"/>
    <w:rsid w:val="00077A27"/>
    <w:rsid w:val="000827C7"/>
    <w:rsid w:val="00083FB3"/>
    <w:rsid w:val="000843D6"/>
    <w:rsid w:val="00084E47"/>
    <w:rsid w:val="000857A7"/>
    <w:rsid w:val="00092A47"/>
    <w:rsid w:val="00093549"/>
    <w:rsid w:val="00093902"/>
    <w:rsid w:val="00096A53"/>
    <w:rsid w:val="000A204F"/>
    <w:rsid w:val="000A25E9"/>
    <w:rsid w:val="000A6B31"/>
    <w:rsid w:val="000B0223"/>
    <w:rsid w:val="000B2D63"/>
    <w:rsid w:val="000C00B8"/>
    <w:rsid w:val="000C00C4"/>
    <w:rsid w:val="000C1B64"/>
    <w:rsid w:val="000C3FA0"/>
    <w:rsid w:val="000C5723"/>
    <w:rsid w:val="000C74E0"/>
    <w:rsid w:val="000D304A"/>
    <w:rsid w:val="000D3393"/>
    <w:rsid w:val="000D5AB1"/>
    <w:rsid w:val="000E2D2D"/>
    <w:rsid w:val="000E3C15"/>
    <w:rsid w:val="000E3C82"/>
    <w:rsid w:val="000E5DDE"/>
    <w:rsid w:val="00101B67"/>
    <w:rsid w:val="001024A1"/>
    <w:rsid w:val="00103A32"/>
    <w:rsid w:val="001110D2"/>
    <w:rsid w:val="001124FB"/>
    <w:rsid w:val="00112A10"/>
    <w:rsid w:val="00120417"/>
    <w:rsid w:val="0012331A"/>
    <w:rsid w:val="00124C77"/>
    <w:rsid w:val="0012600F"/>
    <w:rsid w:val="00133C0B"/>
    <w:rsid w:val="001425AF"/>
    <w:rsid w:val="00146599"/>
    <w:rsid w:val="00152E79"/>
    <w:rsid w:val="00153755"/>
    <w:rsid w:val="0015403C"/>
    <w:rsid w:val="0015451E"/>
    <w:rsid w:val="001575BE"/>
    <w:rsid w:val="0016584C"/>
    <w:rsid w:val="001669E4"/>
    <w:rsid w:val="00185009"/>
    <w:rsid w:val="00196523"/>
    <w:rsid w:val="001970F7"/>
    <w:rsid w:val="001A0183"/>
    <w:rsid w:val="001A0BE3"/>
    <w:rsid w:val="001A0C85"/>
    <w:rsid w:val="001A2842"/>
    <w:rsid w:val="001B2E43"/>
    <w:rsid w:val="001B6D0A"/>
    <w:rsid w:val="001D3B41"/>
    <w:rsid w:val="001D6684"/>
    <w:rsid w:val="001E72D9"/>
    <w:rsid w:val="001F12EE"/>
    <w:rsid w:val="001F6729"/>
    <w:rsid w:val="002045EB"/>
    <w:rsid w:val="00207471"/>
    <w:rsid w:val="0021030E"/>
    <w:rsid w:val="00220F4E"/>
    <w:rsid w:val="00230AC6"/>
    <w:rsid w:val="00232835"/>
    <w:rsid w:val="00233F5C"/>
    <w:rsid w:val="002414A3"/>
    <w:rsid w:val="00245946"/>
    <w:rsid w:val="00245BD6"/>
    <w:rsid w:val="0025277D"/>
    <w:rsid w:val="0027074F"/>
    <w:rsid w:val="00272231"/>
    <w:rsid w:val="0027245C"/>
    <w:rsid w:val="00286993"/>
    <w:rsid w:val="00287B10"/>
    <w:rsid w:val="00293B83"/>
    <w:rsid w:val="00294D91"/>
    <w:rsid w:val="002957F9"/>
    <w:rsid w:val="002958AD"/>
    <w:rsid w:val="002A4BBC"/>
    <w:rsid w:val="002B0842"/>
    <w:rsid w:val="002B141C"/>
    <w:rsid w:val="002B4624"/>
    <w:rsid w:val="002D065E"/>
    <w:rsid w:val="002D220B"/>
    <w:rsid w:val="002D4B00"/>
    <w:rsid w:val="002D4FCA"/>
    <w:rsid w:val="002D6CAA"/>
    <w:rsid w:val="002F2366"/>
    <w:rsid w:val="00300D2C"/>
    <w:rsid w:val="00302A2C"/>
    <w:rsid w:val="00304570"/>
    <w:rsid w:val="00304BEE"/>
    <w:rsid w:val="00304C60"/>
    <w:rsid w:val="00306E73"/>
    <w:rsid w:val="0031681D"/>
    <w:rsid w:val="0032012F"/>
    <w:rsid w:val="00322A71"/>
    <w:rsid w:val="00327244"/>
    <w:rsid w:val="00335D7C"/>
    <w:rsid w:val="0033728E"/>
    <w:rsid w:val="00337D25"/>
    <w:rsid w:val="00337DF6"/>
    <w:rsid w:val="00360891"/>
    <w:rsid w:val="00360C06"/>
    <w:rsid w:val="00375EE4"/>
    <w:rsid w:val="003771C4"/>
    <w:rsid w:val="00381669"/>
    <w:rsid w:val="00383106"/>
    <w:rsid w:val="00387D09"/>
    <w:rsid w:val="003953B1"/>
    <w:rsid w:val="003A2742"/>
    <w:rsid w:val="003A5535"/>
    <w:rsid w:val="003A6254"/>
    <w:rsid w:val="003B4D2A"/>
    <w:rsid w:val="003B65EB"/>
    <w:rsid w:val="003C175F"/>
    <w:rsid w:val="003C26EF"/>
    <w:rsid w:val="003D1B22"/>
    <w:rsid w:val="003E0C9C"/>
    <w:rsid w:val="003E1C13"/>
    <w:rsid w:val="003E6191"/>
    <w:rsid w:val="003E6BFD"/>
    <w:rsid w:val="003E749D"/>
    <w:rsid w:val="003F4621"/>
    <w:rsid w:val="00402DFA"/>
    <w:rsid w:val="0040687B"/>
    <w:rsid w:val="0041300C"/>
    <w:rsid w:val="00424DF4"/>
    <w:rsid w:val="0042606C"/>
    <w:rsid w:val="004421A5"/>
    <w:rsid w:val="004471CE"/>
    <w:rsid w:val="00456A32"/>
    <w:rsid w:val="0045782F"/>
    <w:rsid w:val="00466CB0"/>
    <w:rsid w:val="00467CA2"/>
    <w:rsid w:val="00472B88"/>
    <w:rsid w:val="00476E20"/>
    <w:rsid w:val="004900D3"/>
    <w:rsid w:val="00495164"/>
    <w:rsid w:val="004A1347"/>
    <w:rsid w:val="004A20C2"/>
    <w:rsid w:val="004A7DE6"/>
    <w:rsid w:val="004B5703"/>
    <w:rsid w:val="004C3680"/>
    <w:rsid w:val="004D1981"/>
    <w:rsid w:val="004D7ACB"/>
    <w:rsid w:val="004F5D1F"/>
    <w:rsid w:val="00502B03"/>
    <w:rsid w:val="00517F24"/>
    <w:rsid w:val="0052105A"/>
    <w:rsid w:val="00524B92"/>
    <w:rsid w:val="00531840"/>
    <w:rsid w:val="005323EC"/>
    <w:rsid w:val="005350CE"/>
    <w:rsid w:val="00535582"/>
    <w:rsid w:val="00537CE9"/>
    <w:rsid w:val="005413F5"/>
    <w:rsid w:val="00544B05"/>
    <w:rsid w:val="0055302C"/>
    <w:rsid w:val="00567EA9"/>
    <w:rsid w:val="0057029A"/>
    <w:rsid w:val="00573365"/>
    <w:rsid w:val="005777B3"/>
    <w:rsid w:val="0058140D"/>
    <w:rsid w:val="00583C15"/>
    <w:rsid w:val="00590FF1"/>
    <w:rsid w:val="005966F6"/>
    <w:rsid w:val="005A5A80"/>
    <w:rsid w:val="005A7669"/>
    <w:rsid w:val="005B58A2"/>
    <w:rsid w:val="005B7B95"/>
    <w:rsid w:val="005C3EB0"/>
    <w:rsid w:val="005C7555"/>
    <w:rsid w:val="005E3E9A"/>
    <w:rsid w:val="005F1D32"/>
    <w:rsid w:val="005F3AE0"/>
    <w:rsid w:val="005F68FD"/>
    <w:rsid w:val="00603A66"/>
    <w:rsid w:val="006100E7"/>
    <w:rsid w:val="006177AB"/>
    <w:rsid w:val="00630C6D"/>
    <w:rsid w:val="00631045"/>
    <w:rsid w:val="00635929"/>
    <w:rsid w:val="00635AD1"/>
    <w:rsid w:val="00636156"/>
    <w:rsid w:val="00641A5E"/>
    <w:rsid w:val="00651703"/>
    <w:rsid w:val="006521FD"/>
    <w:rsid w:val="006659DE"/>
    <w:rsid w:val="00666F20"/>
    <w:rsid w:val="00673C35"/>
    <w:rsid w:val="00681E3C"/>
    <w:rsid w:val="0068326F"/>
    <w:rsid w:val="0069624C"/>
    <w:rsid w:val="00697210"/>
    <w:rsid w:val="006A1D08"/>
    <w:rsid w:val="006A3CE7"/>
    <w:rsid w:val="006B4233"/>
    <w:rsid w:val="006C32C4"/>
    <w:rsid w:val="006E3D5D"/>
    <w:rsid w:val="006E5472"/>
    <w:rsid w:val="006E5ADC"/>
    <w:rsid w:val="006E791B"/>
    <w:rsid w:val="006F3433"/>
    <w:rsid w:val="006F445F"/>
    <w:rsid w:val="006F4FD5"/>
    <w:rsid w:val="006F6B59"/>
    <w:rsid w:val="006F7E55"/>
    <w:rsid w:val="00701547"/>
    <w:rsid w:val="00715F22"/>
    <w:rsid w:val="00726EE3"/>
    <w:rsid w:val="00742F92"/>
    <w:rsid w:val="007450D6"/>
    <w:rsid w:val="00745F49"/>
    <w:rsid w:val="00746E59"/>
    <w:rsid w:val="00750678"/>
    <w:rsid w:val="007567C6"/>
    <w:rsid w:val="00756F84"/>
    <w:rsid w:val="00757218"/>
    <w:rsid w:val="0076177A"/>
    <w:rsid w:val="0076387D"/>
    <w:rsid w:val="007732F6"/>
    <w:rsid w:val="00791167"/>
    <w:rsid w:val="00794EB8"/>
    <w:rsid w:val="007B2916"/>
    <w:rsid w:val="007C33A8"/>
    <w:rsid w:val="007C79E6"/>
    <w:rsid w:val="007F651C"/>
    <w:rsid w:val="007F6551"/>
    <w:rsid w:val="0081004E"/>
    <w:rsid w:val="008104E3"/>
    <w:rsid w:val="00813884"/>
    <w:rsid w:val="00815857"/>
    <w:rsid w:val="00815CBF"/>
    <w:rsid w:val="008216DE"/>
    <w:rsid w:val="00822B06"/>
    <w:rsid w:val="00830697"/>
    <w:rsid w:val="00830FA7"/>
    <w:rsid w:val="00832FB4"/>
    <w:rsid w:val="00840CC1"/>
    <w:rsid w:val="008451A5"/>
    <w:rsid w:val="00846BFE"/>
    <w:rsid w:val="00852A62"/>
    <w:rsid w:val="0085339B"/>
    <w:rsid w:val="00856191"/>
    <w:rsid w:val="00867B56"/>
    <w:rsid w:val="00873573"/>
    <w:rsid w:val="008845E0"/>
    <w:rsid w:val="008877A7"/>
    <w:rsid w:val="00891E5E"/>
    <w:rsid w:val="00893894"/>
    <w:rsid w:val="008970DF"/>
    <w:rsid w:val="00897818"/>
    <w:rsid w:val="008A2532"/>
    <w:rsid w:val="008A28E5"/>
    <w:rsid w:val="008A5200"/>
    <w:rsid w:val="008A583E"/>
    <w:rsid w:val="008B3C94"/>
    <w:rsid w:val="008C0CFE"/>
    <w:rsid w:val="008C23D9"/>
    <w:rsid w:val="008C26C4"/>
    <w:rsid w:val="008C2CBB"/>
    <w:rsid w:val="008C43DA"/>
    <w:rsid w:val="008C5D8B"/>
    <w:rsid w:val="008D0126"/>
    <w:rsid w:val="008D3363"/>
    <w:rsid w:val="008D7837"/>
    <w:rsid w:val="008E55FC"/>
    <w:rsid w:val="008F15C5"/>
    <w:rsid w:val="00911211"/>
    <w:rsid w:val="00913FC4"/>
    <w:rsid w:val="0091544F"/>
    <w:rsid w:val="00921652"/>
    <w:rsid w:val="00921CA4"/>
    <w:rsid w:val="009231BC"/>
    <w:rsid w:val="00940958"/>
    <w:rsid w:val="009431BC"/>
    <w:rsid w:val="00943918"/>
    <w:rsid w:val="00954353"/>
    <w:rsid w:val="009558CB"/>
    <w:rsid w:val="0095736F"/>
    <w:rsid w:val="009629E8"/>
    <w:rsid w:val="00964CCA"/>
    <w:rsid w:val="00965D17"/>
    <w:rsid w:val="0096692D"/>
    <w:rsid w:val="00967DD5"/>
    <w:rsid w:val="00972BFC"/>
    <w:rsid w:val="00996252"/>
    <w:rsid w:val="009B24F4"/>
    <w:rsid w:val="009C0527"/>
    <w:rsid w:val="009C486C"/>
    <w:rsid w:val="009D1686"/>
    <w:rsid w:val="009E4B80"/>
    <w:rsid w:val="009F0AAA"/>
    <w:rsid w:val="009F3C58"/>
    <w:rsid w:val="009F4293"/>
    <w:rsid w:val="00A00BA4"/>
    <w:rsid w:val="00A079B4"/>
    <w:rsid w:val="00A10796"/>
    <w:rsid w:val="00A111B3"/>
    <w:rsid w:val="00A13F8B"/>
    <w:rsid w:val="00A251FE"/>
    <w:rsid w:val="00A25430"/>
    <w:rsid w:val="00A27383"/>
    <w:rsid w:val="00A4108A"/>
    <w:rsid w:val="00A42DCA"/>
    <w:rsid w:val="00A52A38"/>
    <w:rsid w:val="00A559F7"/>
    <w:rsid w:val="00A60A0A"/>
    <w:rsid w:val="00A61CB2"/>
    <w:rsid w:val="00A7279B"/>
    <w:rsid w:val="00A736B0"/>
    <w:rsid w:val="00A7383F"/>
    <w:rsid w:val="00A75B0C"/>
    <w:rsid w:val="00A9263F"/>
    <w:rsid w:val="00A92A73"/>
    <w:rsid w:val="00A94BE5"/>
    <w:rsid w:val="00A970EB"/>
    <w:rsid w:val="00AA5CA5"/>
    <w:rsid w:val="00AA5E57"/>
    <w:rsid w:val="00AB3290"/>
    <w:rsid w:val="00AB6247"/>
    <w:rsid w:val="00AC04EE"/>
    <w:rsid w:val="00AC29AA"/>
    <w:rsid w:val="00AE4B08"/>
    <w:rsid w:val="00AE6675"/>
    <w:rsid w:val="00AF1C5B"/>
    <w:rsid w:val="00AF6D57"/>
    <w:rsid w:val="00AF73B6"/>
    <w:rsid w:val="00B00098"/>
    <w:rsid w:val="00B004E6"/>
    <w:rsid w:val="00B0078B"/>
    <w:rsid w:val="00B0122B"/>
    <w:rsid w:val="00B0136A"/>
    <w:rsid w:val="00B13CA2"/>
    <w:rsid w:val="00B13E40"/>
    <w:rsid w:val="00B3067D"/>
    <w:rsid w:val="00B344F1"/>
    <w:rsid w:val="00B40025"/>
    <w:rsid w:val="00B4187F"/>
    <w:rsid w:val="00B41E77"/>
    <w:rsid w:val="00B42687"/>
    <w:rsid w:val="00B4686C"/>
    <w:rsid w:val="00B50582"/>
    <w:rsid w:val="00B51663"/>
    <w:rsid w:val="00B55189"/>
    <w:rsid w:val="00B60F43"/>
    <w:rsid w:val="00B73FEA"/>
    <w:rsid w:val="00B76B3F"/>
    <w:rsid w:val="00B770E6"/>
    <w:rsid w:val="00B77FDE"/>
    <w:rsid w:val="00B959C0"/>
    <w:rsid w:val="00BB53B9"/>
    <w:rsid w:val="00BB75EC"/>
    <w:rsid w:val="00BC5A51"/>
    <w:rsid w:val="00BC5B85"/>
    <w:rsid w:val="00BD1410"/>
    <w:rsid w:val="00BD5A1E"/>
    <w:rsid w:val="00BD6AC2"/>
    <w:rsid w:val="00BE17C2"/>
    <w:rsid w:val="00BE5951"/>
    <w:rsid w:val="00C003B7"/>
    <w:rsid w:val="00C04BCE"/>
    <w:rsid w:val="00C13EAA"/>
    <w:rsid w:val="00C20235"/>
    <w:rsid w:val="00C2026D"/>
    <w:rsid w:val="00C2047E"/>
    <w:rsid w:val="00C20EDD"/>
    <w:rsid w:val="00C23EBA"/>
    <w:rsid w:val="00C24FB5"/>
    <w:rsid w:val="00C3153D"/>
    <w:rsid w:val="00C32AA4"/>
    <w:rsid w:val="00C34DEA"/>
    <w:rsid w:val="00C443AB"/>
    <w:rsid w:val="00C472A9"/>
    <w:rsid w:val="00C47507"/>
    <w:rsid w:val="00C515D9"/>
    <w:rsid w:val="00C53252"/>
    <w:rsid w:val="00C62CBC"/>
    <w:rsid w:val="00C66406"/>
    <w:rsid w:val="00C77258"/>
    <w:rsid w:val="00C81222"/>
    <w:rsid w:val="00C81E29"/>
    <w:rsid w:val="00C83E3C"/>
    <w:rsid w:val="00C90982"/>
    <w:rsid w:val="00C932B2"/>
    <w:rsid w:val="00CB01D2"/>
    <w:rsid w:val="00CB2AAF"/>
    <w:rsid w:val="00CB3BD7"/>
    <w:rsid w:val="00CB4274"/>
    <w:rsid w:val="00CC53F9"/>
    <w:rsid w:val="00CC57FE"/>
    <w:rsid w:val="00CC58E8"/>
    <w:rsid w:val="00CC74AE"/>
    <w:rsid w:val="00CD4054"/>
    <w:rsid w:val="00CE0774"/>
    <w:rsid w:val="00CE0AF2"/>
    <w:rsid w:val="00CE6922"/>
    <w:rsid w:val="00D00D48"/>
    <w:rsid w:val="00D02A74"/>
    <w:rsid w:val="00D0601A"/>
    <w:rsid w:val="00D104A1"/>
    <w:rsid w:val="00D20767"/>
    <w:rsid w:val="00D26CF2"/>
    <w:rsid w:val="00D41409"/>
    <w:rsid w:val="00D41F06"/>
    <w:rsid w:val="00D42FE4"/>
    <w:rsid w:val="00D43B56"/>
    <w:rsid w:val="00D43F64"/>
    <w:rsid w:val="00D50A63"/>
    <w:rsid w:val="00D50D3F"/>
    <w:rsid w:val="00D52C82"/>
    <w:rsid w:val="00D6283D"/>
    <w:rsid w:val="00D64D1F"/>
    <w:rsid w:val="00D70E39"/>
    <w:rsid w:val="00D723E5"/>
    <w:rsid w:val="00D7322C"/>
    <w:rsid w:val="00D74304"/>
    <w:rsid w:val="00D77C05"/>
    <w:rsid w:val="00D82878"/>
    <w:rsid w:val="00D86F2E"/>
    <w:rsid w:val="00D905F1"/>
    <w:rsid w:val="00D932C7"/>
    <w:rsid w:val="00D977F8"/>
    <w:rsid w:val="00DA0108"/>
    <w:rsid w:val="00DA1AEA"/>
    <w:rsid w:val="00DA2A9E"/>
    <w:rsid w:val="00DA3C02"/>
    <w:rsid w:val="00DB45E5"/>
    <w:rsid w:val="00DB6459"/>
    <w:rsid w:val="00DB6570"/>
    <w:rsid w:val="00DE2587"/>
    <w:rsid w:val="00DE3232"/>
    <w:rsid w:val="00DE3862"/>
    <w:rsid w:val="00DF1E82"/>
    <w:rsid w:val="00DF30AA"/>
    <w:rsid w:val="00DF45DC"/>
    <w:rsid w:val="00DF56DD"/>
    <w:rsid w:val="00E03118"/>
    <w:rsid w:val="00E03420"/>
    <w:rsid w:val="00E10B2C"/>
    <w:rsid w:val="00E21604"/>
    <w:rsid w:val="00E22245"/>
    <w:rsid w:val="00E4075A"/>
    <w:rsid w:val="00E410EB"/>
    <w:rsid w:val="00E467CE"/>
    <w:rsid w:val="00E55B53"/>
    <w:rsid w:val="00E56433"/>
    <w:rsid w:val="00E6362A"/>
    <w:rsid w:val="00E652CE"/>
    <w:rsid w:val="00E66B16"/>
    <w:rsid w:val="00E7054C"/>
    <w:rsid w:val="00E714DA"/>
    <w:rsid w:val="00E838A0"/>
    <w:rsid w:val="00E9048E"/>
    <w:rsid w:val="00EA1308"/>
    <w:rsid w:val="00EA2A62"/>
    <w:rsid w:val="00EB40E7"/>
    <w:rsid w:val="00EB72BA"/>
    <w:rsid w:val="00EC0E79"/>
    <w:rsid w:val="00EC1D97"/>
    <w:rsid w:val="00EE3229"/>
    <w:rsid w:val="00EF5AF4"/>
    <w:rsid w:val="00F066F5"/>
    <w:rsid w:val="00F1202E"/>
    <w:rsid w:val="00F1420B"/>
    <w:rsid w:val="00F1728B"/>
    <w:rsid w:val="00F301F2"/>
    <w:rsid w:val="00F323C3"/>
    <w:rsid w:val="00F37710"/>
    <w:rsid w:val="00F41C20"/>
    <w:rsid w:val="00F44C18"/>
    <w:rsid w:val="00F552CA"/>
    <w:rsid w:val="00F55B67"/>
    <w:rsid w:val="00F56DD4"/>
    <w:rsid w:val="00F63261"/>
    <w:rsid w:val="00F65024"/>
    <w:rsid w:val="00F715EB"/>
    <w:rsid w:val="00F76A2E"/>
    <w:rsid w:val="00F91362"/>
    <w:rsid w:val="00F924C7"/>
    <w:rsid w:val="00FA2AA0"/>
    <w:rsid w:val="00FA7CAF"/>
    <w:rsid w:val="00FB0157"/>
    <w:rsid w:val="00FB03A5"/>
    <w:rsid w:val="00FB1289"/>
    <w:rsid w:val="00FB18EF"/>
    <w:rsid w:val="00FB1CCC"/>
    <w:rsid w:val="00FB23E6"/>
    <w:rsid w:val="00FB27C5"/>
    <w:rsid w:val="00FC5E1B"/>
    <w:rsid w:val="00FD28AE"/>
    <w:rsid w:val="00FD5E7F"/>
    <w:rsid w:val="00FE0565"/>
    <w:rsid w:val="00FF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3550"/>
  <w15:chartTrackingRefBased/>
  <w15:docId w15:val="{D9257200-9C35-4C09-90B9-FA7581798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iPriority="6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/>
    <w:lsdException w:name="Date" w:semiHidden="1" w:uiPriority="3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2F92"/>
  </w:style>
  <w:style w:type="paragraph" w:styleId="Heading1">
    <w:name w:val="heading 1"/>
    <w:basedOn w:val="Normal"/>
    <w:next w:val="Normal"/>
    <w:link w:val="Heading1Char"/>
    <w:uiPriority w:val="9"/>
    <w:qFormat/>
    <w:rsid w:val="00742F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2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2F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2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2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2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2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2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2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F92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Date">
    <w:name w:val="Date"/>
    <w:basedOn w:val="Normal"/>
    <w:next w:val="Address"/>
    <w:link w:val="DateChar"/>
    <w:uiPriority w:val="2"/>
    <w:unhideWhenUsed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color w:val="0B5294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0B5294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42F92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2F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104864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rsid w:val="00742F9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2F92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2F92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42F92"/>
    <w:rPr>
      <w:b/>
      <w:bCs/>
      <w:i/>
      <w:iCs/>
    </w:rPr>
  </w:style>
  <w:style w:type="character" w:styleId="IntenseReference">
    <w:name w:val="Intense Reference"/>
    <w:basedOn w:val="DefaultParagraphFont"/>
    <w:uiPriority w:val="32"/>
    <w:qFormat/>
    <w:rsid w:val="00742F92"/>
    <w:rPr>
      <w:b/>
      <w:bCs/>
      <w:smallCaps/>
      <w:spacing w:val="5"/>
      <w:u w:val="single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0F6FC6" w:themeColor="accent1"/>
        <w:left w:val="single" w:sz="2" w:space="10" w:color="0F6FC6" w:themeColor="accent1"/>
        <w:bottom w:val="single" w:sz="2" w:space="10" w:color="0F6FC6" w:themeColor="accent1"/>
        <w:right w:val="single" w:sz="2" w:space="10" w:color="0F6FC6" w:themeColor="accent1"/>
      </w:pBdr>
      <w:ind w:left="1152" w:right="1152"/>
    </w:pPr>
    <w:rPr>
      <w:i/>
      <w:iCs/>
      <w:color w:val="0B5294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0B5294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54A73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2F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2F92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2F92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42F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2F92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2F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2F92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2F92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2F92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styleId="Strong">
    <w:name w:val="Strong"/>
    <w:basedOn w:val="DefaultParagraphFont"/>
    <w:uiPriority w:val="22"/>
    <w:qFormat/>
    <w:rsid w:val="00742F92"/>
    <w:rPr>
      <w:b/>
      <w:bCs/>
    </w:rPr>
  </w:style>
  <w:style w:type="character" w:styleId="Emphasis">
    <w:name w:val="Emphasis"/>
    <w:basedOn w:val="DefaultParagraphFont"/>
    <w:uiPriority w:val="20"/>
    <w:qFormat/>
    <w:rsid w:val="00742F92"/>
    <w:rPr>
      <w:i/>
      <w:iCs/>
    </w:rPr>
  </w:style>
  <w:style w:type="paragraph" w:styleId="NoSpacing">
    <w:name w:val="No Spacing"/>
    <w:uiPriority w:val="1"/>
    <w:qFormat/>
    <w:rsid w:val="00742F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42F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2F92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42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42F92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742F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F92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387D09"/>
    <w:rPr>
      <w:color w:val="808080"/>
      <w:shd w:val="clear" w:color="auto" w:fill="E6E6E6"/>
    </w:rPr>
  </w:style>
  <w:style w:type="character" w:customStyle="1" w:styleId="company">
    <w:name w:val="company"/>
    <w:basedOn w:val="DefaultParagraphFont"/>
    <w:rsid w:val="00FB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ylo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CAC0C21CBF4CD5ABB662B12A3BF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8B0B5-79BD-4295-960E-A3E02630FF6F}"/>
      </w:docPartPr>
      <w:docPartBody>
        <w:p w:rsidR="00927563" w:rsidRDefault="007E44CB">
          <w:pPr>
            <w:pStyle w:val="80CAC0C21CBF4CD5ABB662B12A3BFEFA"/>
          </w:pPr>
          <w:r>
            <w:t>Sincerely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CB"/>
    <w:rsid w:val="00014F05"/>
    <w:rsid w:val="00030372"/>
    <w:rsid w:val="00066A24"/>
    <w:rsid w:val="00070C77"/>
    <w:rsid w:val="00071CD0"/>
    <w:rsid w:val="0009026D"/>
    <w:rsid w:val="000C3AB5"/>
    <w:rsid w:val="000E111C"/>
    <w:rsid w:val="000E733C"/>
    <w:rsid w:val="00100C6F"/>
    <w:rsid w:val="001072D8"/>
    <w:rsid w:val="00113C3A"/>
    <w:rsid w:val="00124491"/>
    <w:rsid w:val="00131D2D"/>
    <w:rsid w:val="00140CB9"/>
    <w:rsid w:val="00151D3D"/>
    <w:rsid w:val="00164C0D"/>
    <w:rsid w:val="0018582D"/>
    <w:rsid w:val="001C0AAF"/>
    <w:rsid w:val="001C3C41"/>
    <w:rsid w:val="001C7E6B"/>
    <w:rsid w:val="00207651"/>
    <w:rsid w:val="00227A68"/>
    <w:rsid w:val="002631D2"/>
    <w:rsid w:val="00272BB1"/>
    <w:rsid w:val="00294A01"/>
    <w:rsid w:val="002A4C91"/>
    <w:rsid w:val="002B150B"/>
    <w:rsid w:val="002C5FB2"/>
    <w:rsid w:val="002C7615"/>
    <w:rsid w:val="002F666A"/>
    <w:rsid w:val="00313710"/>
    <w:rsid w:val="00345D4B"/>
    <w:rsid w:val="0034729B"/>
    <w:rsid w:val="00351CD6"/>
    <w:rsid w:val="00363CA8"/>
    <w:rsid w:val="003B1F66"/>
    <w:rsid w:val="003B793C"/>
    <w:rsid w:val="003E2528"/>
    <w:rsid w:val="003F1DB5"/>
    <w:rsid w:val="00417D00"/>
    <w:rsid w:val="00432A1A"/>
    <w:rsid w:val="00433852"/>
    <w:rsid w:val="00436F50"/>
    <w:rsid w:val="00441A19"/>
    <w:rsid w:val="004553A2"/>
    <w:rsid w:val="00476DDA"/>
    <w:rsid w:val="00484827"/>
    <w:rsid w:val="004C3FF9"/>
    <w:rsid w:val="0051592B"/>
    <w:rsid w:val="00524F2C"/>
    <w:rsid w:val="00532B4A"/>
    <w:rsid w:val="00535BEC"/>
    <w:rsid w:val="00561E43"/>
    <w:rsid w:val="00566E0B"/>
    <w:rsid w:val="005901E4"/>
    <w:rsid w:val="005A28BF"/>
    <w:rsid w:val="005A4229"/>
    <w:rsid w:val="005C0187"/>
    <w:rsid w:val="005D0AD1"/>
    <w:rsid w:val="005D3E9A"/>
    <w:rsid w:val="005D50AA"/>
    <w:rsid w:val="005F008C"/>
    <w:rsid w:val="006252A2"/>
    <w:rsid w:val="006278CA"/>
    <w:rsid w:val="006573A7"/>
    <w:rsid w:val="00660E16"/>
    <w:rsid w:val="006851D6"/>
    <w:rsid w:val="00685E19"/>
    <w:rsid w:val="00694011"/>
    <w:rsid w:val="006A636D"/>
    <w:rsid w:val="006B66D2"/>
    <w:rsid w:val="006C4678"/>
    <w:rsid w:val="006E32BD"/>
    <w:rsid w:val="006E7171"/>
    <w:rsid w:val="006F7E16"/>
    <w:rsid w:val="00705D02"/>
    <w:rsid w:val="007324F6"/>
    <w:rsid w:val="00762BEE"/>
    <w:rsid w:val="00772C80"/>
    <w:rsid w:val="0078377F"/>
    <w:rsid w:val="007A36BE"/>
    <w:rsid w:val="007B3E54"/>
    <w:rsid w:val="007B4EDC"/>
    <w:rsid w:val="007E44CB"/>
    <w:rsid w:val="0084641E"/>
    <w:rsid w:val="00875E24"/>
    <w:rsid w:val="008B358B"/>
    <w:rsid w:val="008D6128"/>
    <w:rsid w:val="008F75D2"/>
    <w:rsid w:val="0091330C"/>
    <w:rsid w:val="00927563"/>
    <w:rsid w:val="009630D9"/>
    <w:rsid w:val="009A579A"/>
    <w:rsid w:val="009D4F98"/>
    <w:rsid w:val="009E0A97"/>
    <w:rsid w:val="009E7290"/>
    <w:rsid w:val="009F0301"/>
    <w:rsid w:val="00A35A9F"/>
    <w:rsid w:val="00A54F35"/>
    <w:rsid w:val="00A72ECD"/>
    <w:rsid w:val="00A97024"/>
    <w:rsid w:val="00AB4E08"/>
    <w:rsid w:val="00AB560C"/>
    <w:rsid w:val="00AC7351"/>
    <w:rsid w:val="00AD14E4"/>
    <w:rsid w:val="00AE5E81"/>
    <w:rsid w:val="00B071C8"/>
    <w:rsid w:val="00B26F3A"/>
    <w:rsid w:val="00B40B68"/>
    <w:rsid w:val="00B841DE"/>
    <w:rsid w:val="00BC0799"/>
    <w:rsid w:val="00BC0B6A"/>
    <w:rsid w:val="00BD14F4"/>
    <w:rsid w:val="00BD3884"/>
    <w:rsid w:val="00BF2241"/>
    <w:rsid w:val="00BF2965"/>
    <w:rsid w:val="00C1166A"/>
    <w:rsid w:val="00C541A0"/>
    <w:rsid w:val="00C72552"/>
    <w:rsid w:val="00C81BC6"/>
    <w:rsid w:val="00C96163"/>
    <w:rsid w:val="00CE637F"/>
    <w:rsid w:val="00CF34D3"/>
    <w:rsid w:val="00D36C5C"/>
    <w:rsid w:val="00D52CAD"/>
    <w:rsid w:val="00D77E3D"/>
    <w:rsid w:val="00D855F6"/>
    <w:rsid w:val="00D911F3"/>
    <w:rsid w:val="00DB7483"/>
    <w:rsid w:val="00DB7E80"/>
    <w:rsid w:val="00DC2ED5"/>
    <w:rsid w:val="00DD290E"/>
    <w:rsid w:val="00DD3371"/>
    <w:rsid w:val="00DD617B"/>
    <w:rsid w:val="00DE55B8"/>
    <w:rsid w:val="00E26939"/>
    <w:rsid w:val="00E31F73"/>
    <w:rsid w:val="00E34933"/>
    <w:rsid w:val="00E46BE8"/>
    <w:rsid w:val="00E6609D"/>
    <w:rsid w:val="00E66BFA"/>
    <w:rsid w:val="00E76E0E"/>
    <w:rsid w:val="00E81687"/>
    <w:rsid w:val="00E84DAC"/>
    <w:rsid w:val="00E9614B"/>
    <w:rsid w:val="00EA1943"/>
    <w:rsid w:val="00EC2F41"/>
    <w:rsid w:val="00EC3A7C"/>
    <w:rsid w:val="00ED2054"/>
    <w:rsid w:val="00EE36E3"/>
    <w:rsid w:val="00EE6FD4"/>
    <w:rsid w:val="00F37428"/>
    <w:rsid w:val="00F465A3"/>
    <w:rsid w:val="00F55A06"/>
    <w:rsid w:val="00F66DF0"/>
    <w:rsid w:val="00FA36B1"/>
    <w:rsid w:val="00FA7036"/>
    <w:rsid w:val="00FD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5EFD51B634E6889AAAB6645D3EA94">
    <w:name w:val="D8E5EFD51B634E6889AAAB6645D3EA94"/>
  </w:style>
  <w:style w:type="paragraph" w:customStyle="1" w:styleId="2151C7D5C1FE4326AFFA3CA092FBD443">
    <w:name w:val="2151C7D5C1FE4326AFFA3CA092FBD443"/>
  </w:style>
  <w:style w:type="paragraph" w:customStyle="1" w:styleId="DF5A7483E3D0439DBF7DEA26FCE56447">
    <w:name w:val="DF5A7483E3D0439DBF7DEA26FCE56447"/>
  </w:style>
  <w:style w:type="paragraph" w:customStyle="1" w:styleId="B3858E07F55745D08837BA174C040536">
    <w:name w:val="B3858E07F55745D08837BA174C040536"/>
  </w:style>
  <w:style w:type="paragraph" w:customStyle="1" w:styleId="6E6CB9D3AD4E47209E97949360B84BB4">
    <w:name w:val="6E6CB9D3AD4E47209E97949360B84BB4"/>
  </w:style>
  <w:style w:type="paragraph" w:customStyle="1" w:styleId="39BE23BDCF014F36BF695A966AD65050">
    <w:name w:val="39BE23BDCF014F36BF695A966AD65050"/>
  </w:style>
  <w:style w:type="paragraph" w:customStyle="1" w:styleId="380F0B1816A34202A2D7672A886891F3">
    <w:name w:val="380F0B1816A34202A2D7672A886891F3"/>
  </w:style>
  <w:style w:type="paragraph" w:customStyle="1" w:styleId="42755EB8137F4817978A382FE5EE0964">
    <w:name w:val="42755EB8137F4817978A382FE5EE0964"/>
  </w:style>
  <w:style w:type="paragraph" w:customStyle="1" w:styleId="4DD83A86BD2A4923A224E787F476FDE9">
    <w:name w:val="4DD83A86BD2A4923A224E787F476FDE9"/>
  </w:style>
  <w:style w:type="paragraph" w:customStyle="1" w:styleId="C2C8436D211A4B65BD8B49D57FA2FDB9">
    <w:name w:val="C2C8436D211A4B65BD8B49D57FA2FDB9"/>
  </w:style>
  <w:style w:type="paragraph" w:customStyle="1" w:styleId="3D3344FE7E9545D190566FF5B9CCA57C">
    <w:name w:val="3D3344FE7E9545D190566FF5B9CCA57C"/>
  </w:style>
  <w:style w:type="paragraph" w:customStyle="1" w:styleId="80CAC0C21CBF4CD5ABB662B12A3BFEFA">
    <w:name w:val="80CAC0C21CBF4CD5ABB662B12A3BFEFA"/>
  </w:style>
  <w:style w:type="paragraph" w:customStyle="1" w:styleId="1589923AEC2444B3B52CC59DC782CDFF">
    <w:name w:val="1589923AEC2444B3B52CC59DC782CD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6E564-6455-4215-AB3E-98632652F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5149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Jay Lohokare</dc:creator>
  <cp:keywords/>
  <dc:description/>
  <cp:lastModifiedBy>Jay Lohokare</cp:lastModifiedBy>
  <cp:revision>632</cp:revision>
  <cp:lastPrinted>2017-10-15T18:02:00Z</cp:lastPrinted>
  <dcterms:created xsi:type="dcterms:W3CDTF">2017-10-07T07:41:00Z</dcterms:created>
  <dcterms:modified xsi:type="dcterms:W3CDTF">2018-10-06T02:07:00Z</dcterms:modified>
</cp:coreProperties>
</file>